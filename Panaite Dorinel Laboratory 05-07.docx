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B244" w14:textId="12E5A969" w:rsidR="00231A61" w:rsidRDefault="00315CCE">
      <w:pPr>
        <w:pStyle w:val="Standard"/>
      </w:pPr>
      <w:r>
        <w:t xml:space="preserve">Data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</w:p>
    <w:p w14:paraId="68A8C194" w14:textId="7AB42C2B" w:rsidR="00231A61" w:rsidRDefault="00B62522">
      <w:pPr>
        <w:pStyle w:val="Standard"/>
      </w:pPr>
      <w:r>
        <w:t>17.10.2016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Panaite</w:t>
      </w:r>
      <w:proofErr w:type="spellEnd"/>
      <w:r>
        <w:t xml:space="preserve"> </w:t>
      </w:r>
      <w:proofErr w:type="spellStart"/>
      <w:r>
        <w:t>Dorinel</w:t>
      </w:r>
      <w:proofErr w:type="spellEnd"/>
    </w:p>
    <w:p w14:paraId="2D1733AB" w14:textId="77777777" w:rsidR="00231A61" w:rsidRDefault="00315CCE">
      <w:pPr>
        <w:pStyle w:val="Heading1"/>
      </w:pPr>
      <w:r>
        <w:t>Problem statement:</w:t>
      </w:r>
    </w:p>
    <w:p w14:paraId="2F5B36A8" w14:textId="77777777" w:rsidR="0081104D" w:rsidRPr="0081104D" w:rsidRDefault="0081104D" w:rsidP="0081104D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</w:pPr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 xml:space="preserve">Write an application for a book library. The application will store: </w:t>
      </w:r>
    </w:p>
    <w:p w14:paraId="594C9D14" w14:textId="20480341" w:rsidR="0081104D" w:rsidRPr="0081104D" w:rsidRDefault="0081104D" w:rsidP="0081104D">
      <w:pPr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djustRightInd w:val="0"/>
        <w:spacing w:after="240" w:line="320" w:lineRule="atLeast"/>
        <w:ind w:hanging="720"/>
        <w:textAlignment w:val="auto"/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</w:pPr>
      <w:r w:rsidRPr="0081104D">
        <w:rPr>
          <w:rFonts w:asciiTheme="minorHAnsi" w:hAnsiTheme="minorHAnsi" w:cs="Symbol"/>
          <w:color w:val="000000"/>
          <w:kern w:val="1"/>
          <w:sz w:val="22"/>
          <w:szCs w:val="22"/>
          <w:lang w:val="en-GB" w:bidi="ar-SA"/>
        </w:rPr>
        <w:tab/>
      </w:r>
      <w:r w:rsidRPr="0081104D">
        <w:rPr>
          <w:rFonts w:asciiTheme="minorHAnsi" w:hAnsiTheme="minorHAnsi" w:cs="Symbol"/>
          <w:color w:val="000000"/>
          <w:kern w:val="1"/>
          <w:sz w:val="22"/>
          <w:szCs w:val="22"/>
          <w:lang w:val="en-GB" w:bidi="ar-SA"/>
        </w:rPr>
        <w:tab/>
      </w:r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Book: &lt;</w:t>
      </w:r>
      <w:proofErr w:type="spellStart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bookId</w:t>
      </w:r>
      <w:proofErr w:type="spellEnd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 xml:space="preserve">&gt;, &lt;title&gt;, &lt;description&gt;, &lt;author&gt;. </w:t>
      </w:r>
      <w:r w:rsidRPr="0081104D">
        <w:rPr>
          <w:rFonts w:ascii="MS Mincho" w:eastAsia="MS Mincho" w:hAnsi="MS Mincho" w:cs="MS Mincho"/>
          <w:color w:val="000000"/>
          <w:kern w:val="0"/>
          <w:sz w:val="22"/>
          <w:szCs w:val="22"/>
          <w:lang w:val="en-GB" w:bidi="ar-SA"/>
        </w:rPr>
        <w:t> </w:t>
      </w:r>
    </w:p>
    <w:p w14:paraId="6B32DE22" w14:textId="05B19714" w:rsidR="0081104D" w:rsidRPr="0081104D" w:rsidRDefault="0081104D" w:rsidP="0081104D">
      <w:pPr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djustRightInd w:val="0"/>
        <w:spacing w:after="240" w:line="320" w:lineRule="atLeast"/>
        <w:ind w:hanging="720"/>
        <w:textAlignment w:val="auto"/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</w:pPr>
      <w:r w:rsidRPr="0081104D">
        <w:rPr>
          <w:rFonts w:asciiTheme="minorHAnsi" w:hAnsiTheme="minorHAnsi" w:cs="Symbol"/>
          <w:color w:val="000000"/>
          <w:kern w:val="1"/>
          <w:sz w:val="22"/>
          <w:szCs w:val="22"/>
          <w:lang w:val="en-GB" w:bidi="ar-SA"/>
        </w:rPr>
        <w:tab/>
      </w:r>
      <w:r w:rsidRPr="0081104D">
        <w:rPr>
          <w:rFonts w:asciiTheme="minorHAnsi" w:hAnsiTheme="minorHAnsi" w:cs="Symbol"/>
          <w:color w:val="000000"/>
          <w:kern w:val="1"/>
          <w:sz w:val="22"/>
          <w:szCs w:val="22"/>
          <w:lang w:val="en-GB" w:bidi="ar-SA"/>
        </w:rPr>
        <w:tab/>
      </w:r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Client: &lt;</w:t>
      </w:r>
      <w:proofErr w:type="spellStart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clientId</w:t>
      </w:r>
      <w:proofErr w:type="spellEnd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 xml:space="preserve">&gt;, &lt;name&gt;. </w:t>
      </w:r>
      <w:r w:rsidRPr="0081104D">
        <w:rPr>
          <w:rFonts w:ascii="MS Mincho" w:eastAsia="MS Mincho" w:hAnsi="MS Mincho" w:cs="MS Mincho"/>
          <w:color w:val="000000"/>
          <w:kern w:val="0"/>
          <w:sz w:val="22"/>
          <w:szCs w:val="22"/>
          <w:lang w:val="en-GB" w:bidi="ar-SA"/>
        </w:rPr>
        <w:t> </w:t>
      </w:r>
    </w:p>
    <w:p w14:paraId="19809E56" w14:textId="08FD922A" w:rsidR="0081104D" w:rsidRDefault="0081104D" w:rsidP="0081104D">
      <w:pPr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djustRightInd w:val="0"/>
        <w:spacing w:after="240" w:line="320" w:lineRule="atLeast"/>
        <w:ind w:hanging="720"/>
        <w:textAlignment w:val="auto"/>
        <w:rPr>
          <w:rFonts w:ascii="Times" w:hAnsi="Times" w:cs="Times"/>
          <w:color w:val="000000"/>
          <w:kern w:val="0"/>
          <w:lang w:val="en-GB" w:bidi="ar-SA"/>
        </w:rPr>
      </w:pPr>
      <w:r w:rsidRPr="0081104D">
        <w:rPr>
          <w:rFonts w:asciiTheme="minorHAnsi" w:hAnsiTheme="minorHAnsi" w:cs="Symbol"/>
          <w:color w:val="000000"/>
          <w:kern w:val="1"/>
          <w:sz w:val="22"/>
          <w:szCs w:val="22"/>
          <w:lang w:val="en-GB" w:bidi="ar-SA"/>
        </w:rPr>
        <w:tab/>
      </w:r>
      <w:r w:rsidRPr="0081104D">
        <w:rPr>
          <w:rFonts w:asciiTheme="minorHAnsi" w:hAnsiTheme="minorHAnsi" w:cs="Symbol"/>
          <w:color w:val="000000"/>
          <w:kern w:val="1"/>
          <w:sz w:val="22"/>
          <w:szCs w:val="22"/>
          <w:lang w:val="en-GB" w:bidi="ar-SA"/>
        </w:rPr>
        <w:tab/>
      </w:r>
      <w:r w:rsidRPr="0081104D">
        <w:rPr>
          <w:rFonts w:asciiTheme="minorHAnsi" w:hAnsiTheme="minorHAnsi" w:cs="Symbol"/>
          <w:color w:val="000000"/>
          <w:kern w:val="0"/>
          <w:sz w:val="22"/>
          <w:szCs w:val="22"/>
          <w:lang w:val="en-GB" w:bidi="ar-SA"/>
        </w:rPr>
        <w:t> </w:t>
      </w:r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Rental: &lt;</w:t>
      </w:r>
      <w:proofErr w:type="spellStart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rentalID</w:t>
      </w:r>
      <w:proofErr w:type="spellEnd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&gt;, &lt;</w:t>
      </w:r>
      <w:proofErr w:type="spellStart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bookId</w:t>
      </w:r>
      <w:proofErr w:type="spellEnd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&gt;, &lt;</w:t>
      </w:r>
      <w:proofErr w:type="spellStart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clientId</w:t>
      </w:r>
      <w:proofErr w:type="spellEnd"/>
      <w:r w:rsidRPr="0081104D">
        <w:rPr>
          <w:rFonts w:asciiTheme="minorHAnsi" w:hAnsiTheme="minorHAnsi" w:cs="Times"/>
          <w:color w:val="000000"/>
          <w:kern w:val="0"/>
          <w:sz w:val="22"/>
          <w:szCs w:val="22"/>
          <w:lang w:val="en-GB" w:bidi="ar-SA"/>
        </w:rPr>
        <w:t>&gt;, &lt;rented date&gt;, &lt;due date&gt;, &lt;returned date&gt;.</w:t>
      </w:r>
      <w:r>
        <w:rPr>
          <w:rFonts w:ascii="Times" w:hAnsi="Times" w:cs="Times"/>
          <w:color w:val="000000"/>
          <w:kern w:val="0"/>
          <w:sz w:val="32"/>
          <w:szCs w:val="32"/>
          <w:lang w:val="en-GB" w:bidi="ar-SA"/>
        </w:rPr>
        <w:t xml:space="preserve"> </w:t>
      </w:r>
      <w:r>
        <w:rPr>
          <w:rFonts w:ascii="MS Mincho" w:eastAsia="MS Mincho" w:hAnsi="MS Mincho" w:cs="MS Mincho"/>
          <w:color w:val="000000"/>
          <w:kern w:val="0"/>
          <w:lang w:val="en-GB" w:bidi="ar-SA"/>
        </w:rPr>
        <w:t> </w:t>
      </w:r>
    </w:p>
    <w:p w14:paraId="0BDC087B" w14:textId="778A8499" w:rsidR="00231A61" w:rsidRDefault="0081104D">
      <w:pPr>
        <w:pStyle w:val="Heading1"/>
      </w:pPr>
      <w:r>
        <w:rPr>
          <w:shd w:val="clear" w:color="auto" w:fill="FFFFFF"/>
        </w:rPr>
        <w:t>Library</w:t>
      </w:r>
      <w:r w:rsidR="00315CCE">
        <w:rPr>
          <w:shd w:val="clear" w:color="auto" w:fill="FFFFFF"/>
        </w:rPr>
        <w:t xml:space="preserve"> - Feature list</w:t>
      </w:r>
    </w:p>
    <w:p w14:paraId="133E0AD6" w14:textId="77777777" w:rsidR="00231A61" w:rsidRDefault="00231A61">
      <w:pPr>
        <w:pStyle w:val="Standard"/>
        <w:spacing w:line="276" w:lineRule="auto"/>
      </w:pPr>
    </w:p>
    <w:tbl>
      <w:tblPr>
        <w:tblW w:w="84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70"/>
      </w:tblGrid>
      <w:tr w:rsidR="00231A61" w14:paraId="011B8516" w14:textId="77777777" w:rsidTr="00B62522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27767" w14:textId="49F35250" w:rsidR="00231A61" w:rsidRPr="00B62522" w:rsidRDefault="00315CCE" w:rsidP="0081104D">
            <w:pPr>
              <w:pStyle w:val="Standard"/>
              <w:ind w:left="180" w:right="180"/>
            </w:pPr>
            <w:r w:rsidRPr="00B62522">
              <w:t xml:space="preserve">F1. </w:t>
            </w:r>
            <w:r w:rsidRPr="00B62522">
              <w:rPr>
                <w:b/>
              </w:rPr>
              <w:t>Add</w:t>
            </w:r>
            <w:r w:rsidR="00B62522">
              <w:rPr>
                <w:b/>
              </w:rPr>
              <w:t xml:space="preserve"> </w:t>
            </w:r>
            <w:r w:rsidR="00B62522">
              <w:t xml:space="preserve">a </w:t>
            </w:r>
            <w:r w:rsidR="0081104D">
              <w:t>book with an id, title, description and author</w:t>
            </w:r>
          </w:p>
        </w:tc>
      </w:tr>
      <w:tr w:rsidR="00231A61" w14:paraId="3958AB7E" w14:textId="77777777" w:rsidTr="00B62522">
        <w:trPr>
          <w:trHeight w:val="38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D483B" w14:textId="321EAE90" w:rsidR="00231A61" w:rsidRPr="00B62522" w:rsidRDefault="00315CCE" w:rsidP="0081104D">
            <w:pPr>
              <w:pStyle w:val="Standard"/>
              <w:ind w:left="180" w:right="180"/>
            </w:pPr>
            <w:r w:rsidRPr="00B62522">
              <w:t xml:space="preserve">F2. </w:t>
            </w:r>
            <w:r w:rsidR="0081104D">
              <w:rPr>
                <w:b/>
              </w:rPr>
              <w:t>Delete</w:t>
            </w:r>
            <w:r w:rsidR="00B62522">
              <w:t xml:space="preserve"> a </w:t>
            </w:r>
            <w:r w:rsidR="0081104D">
              <w:t>book by id</w:t>
            </w:r>
          </w:p>
        </w:tc>
      </w:tr>
      <w:tr w:rsidR="00231A61" w14:paraId="3DE453D3" w14:textId="77777777" w:rsidTr="00B62522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B7DEA0" w14:textId="67E2E308" w:rsidR="00B62522" w:rsidRPr="00B62522" w:rsidRDefault="00315CCE" w:rsidP="0081104D">
            <w:pPr>
              <w:pStyle w:val="Standard"/>
              <w:spacing w:line="276" w:lineRule="auto"/>
              <w:ind w:left="180" w:right="180"/>
            </w:pPr>
            <w:r w:rsidRPr="00B62522">
              <w:t xml:space="preserve">F3. </w:t>
            </w:r>
            <w:r w:rsidR="0081104D">
              <w:rPr>
                <w:b/>
              </w:rPr>
              <w:t>Update</w:t>
            </w:r>
            <w:r w:rsidR="0081104D">
              <w:t xml:space="preserve"> book title, description or author</w:t>
            </w:r>
          </w:p>
        </w:tc>
      </w:tr>
      <w:tr w:rsidR="00B62522" w14:paraId="77248259" w14:textId="77777777" w:rsidTr="00B62522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7EE503" w14:textId="33DC9501" w:rsidR="00B62522" w:rsidRPr="00B62522" w:rsidRDefault="00B62522" w:rsidP="0081104D">
            <w:pPr>
              <w:pStyle w:val="Standard"/>
              <w:spacing w:line="276" w:lineRule="auto"/>
              <w:ind w:left="180" w:right="180"/>
            </w:pPr>
            <w:r w:rsidRPr="00B62522">
              <w:t>F</w:t>
            </w:r>
            <w:r>
              <w:t>4</w:t>
            </w:r>
            <w:r w:rsidRPr="00B62522">
              <w:t xml:space="preserve">. </w:t>
            </w:r>
            <w:r w:rsidR="0081104D">
              <w:rPr>
                <w:b/>
              </w:rPr>
              <w:t>List</w:t>
            </w:r>
            <w:r>
              <w:t xml:space="preserve"> a</w:t>
            </w:r>
            <w:r w:rsidR="0081104D">
              <w:t>ll books</w:t>
            </w:r>
          </w:p>
        </w:tc>
      </w:tr>
      <w:tr w:rsidR="0081104D" w:rsidRPr="00B62522" w14:paraId="76AF7D76" w14:textId="77777777" w:rsidTr="0081104D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0DD4F4" w14:textId="3B02E7DC" w:rsidR="0081104D" w:rsidRPr="00B62522" w:rsidRDefault="0081104D" w:rsidP="0081104D">
            <w:pPr>
              <w:pStyle w:val="Standard"/>
              <w:spacing w:line="276" w:lineRule="auto"/>
              <w:ind w:left="180" w:right="180"/>
            </w:pPr>
            <w:r>
              <w:t>F5</w:t>
            </w:r>
            <w:r w:rsidRPr="00B62522">
              <w:t xml:space="preserve">. </w:t>
            </w:r>
            <w:r w:rsidRPr="0081104D">
              <w:rPr>
                <w:b/>
              </w:rPr>
              <w:t>Add</w:t>
            </w:r>
            <w:r w:rsidRPr="0081104D">
              <w:t xml:space="preserve"> </w:t>
            </w:r>
            <w:r>
              <w:t xml:space="preserve">a </w:t>
            </w:r>
            <w:r>
              <w:t>client</w:t>
            </w:r>
            <w:r>
              <w:t xml:space="preserve"> with an id</w:t>
            </w:r>
            <w:r>
              <w:t xml:space="preserve"> and name</w:t>
            </w:r>
          </w:p>
        </w:tc>
      </w:tr>
      <w:tr w:rsidR="0081104D" w:rsidRPr="00B62522" w14:paraId="05EAD4BC" w14:textId="77777777" w:rsidTr="0081104D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6D1C7E" w14:textId="194006AE" w:rsidR="0081104D" w:rsidRPr="00B62522" w:rsidRDefault="0081104D" w:rsidP="0081104D">
            <w:pPr>
              <w:pStyle w:val="Standard"/>
              <w:spacing w:line="276" w:lineRule="auto"/>
              <w:ind w:left="180" w:right="180"/>
            </w:pPr>
            <w:r w:rsidRPr="00B62522">
              <w:t>F</w:t>
            </w:r>
            <w:r>
              <w:t>6</w:t>
            </w:r>
            <w:r w:rsidRPr="00B62522">
              <w:t xml:space="preserve">. </w:t>
            </w:r>
            <w:r w:rsidRPr="0081104D">
              <w:rPr>
                <w:b/>
              </w:rPr>
              <w:t>Delete</w:t>
            </w:r>
            <w:r>
              <w:t xml:space="preserve"> a </w:t>
            </w:r>
            <w:r>
              <w:t xml:space="preserve">client </w:t>
            </w:r>
            <w:r>
              <w:t>by id</w:t>
            </w:r>
          </w:p>
        </w:tc>
      </w:tr>
      <w:tr w:rsidR="0081104D" w:rsidRPr="00B62522" w14:paraId="3A1613B2" w14:textId="77777777" w:rsidTr="0081104D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EFE44D" w14:textId="04EE8E7E" w:rsidR="0081104D" w:rsidRPr="00B62522" w:rsidRDefault="0081104D" w:rsidP="0081104D">
            <w:pPr>
              <w:pStyle w:val="Standard"/>
              <w:spacing w:line="276" w:lineRule="auto"/>
              <w:ind w:left="180" w:right="180"/>
            </w:pPr>
            <w:r w:rsidRPr="00B62522">
              <w:t>F</w:t>
            </w:r>
            <w:r>
              <w:t>7</w:t>
            </w:r>
            <w:r w:rsidRPr="00B62522">
              <w:t xml:space="preserve">. </w:t>
            </w:r>
            <w:r w:rsidRPr="0081104D">
              <w:rPr>
                <w:b/>
              </w:rPr>
              <w:t>Update</w:t>
            </w:r>
            <w:r>
              <w:t xml:space="preserve"> </w:t>
            </w:r>
            <w:r>
              <w:t>client name</w:t>
            </w:r>
          </w:p>
        </w:tc>
      </w:tr>
      <w:tr w:rsidR="0081104D" w:rsidRPr="00B62522" w14:paraId="6C178FE2" w14:textId="77777777" w:rsidTr="0081104D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FE7691" w14:textId="13BD3FDA" w:rsidR="0081104D" w:rsidRPr="00B62522" w:rsidRDefault="0081104D" w:rsidP="0081104D">
            <w:pPr>
              <w:pStyle w:val="Standard"/>
              <w:spacing w:line="276" w:lineRule="auto"/>
              <w:ind w:left="180" w:right="180"/>
            </w:pPr>
            <w:r w:rsidRPr="00B62522">
              <w:t>F</w:t>
            </w:r>
            <w:r>
              <w:t>8</w:t>
            </w:r>
            <w:r w:rsidRPr="00B62522">
              <w:t xml:space="preserve">. </w:t>
            </w:r>
            <w:r w:rsidRPr="0081104D">
              <w:rPr>
                <w:b/>
              </w:rPr>
              <w:t>List</w:t>
            </w:r>
            <w:r>
              <w:t xml:space="preserve"> all </w:t>
            </w:r>
            <w:r>
              <w:t>clients</w:t>
            </w:r>
          </w:p>
        </w:tc>
      </w:tr>
      <w:tr w:rsidR="0081104D" w:rsidRPr="00B62522" w14:paraId="3D0FBAAF" w14:textId="77777777" w:rsidTr="0081104D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E31E56" w14:textId="166AD348" w:rsidR="0081104D" w:rsidRPr="0081104D" w:rsidRDefault="0081104D" w:rsidP="0081104D">
            <w:pPr>
              <w:pStyle w:val="Standard"/>
              <w:spacing w:line="276" w:lineRule="auto"/>
              <w:ind w:left="180" w:right="180"/>
            </w:pPr>
            <w:r>
              <w:t xml:space="preserve">F9. </w:t>
            </w:r>
            <w:r>
              <w:rPr>
                <w:b/>
              </w:rPr>
              <w:t>Rent</w:t>
            </w:r>
            <w:r>
              <w:t xml:space="preserve"> a book with an id, to a client with id between certain dates</w:t>
            </w:r>
          </w:p>
        </w:tc>
      </w:tr>
      <w:tr w:rsidR="0081104D" w:rsidRPr="00B62522" w14:paraId="10A656AB" w14:textId="77777777" w:rsidTr="0081104D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D724AA" w14:textId="2C2A3EF1" w:rsidR="0081104D" w:rsidRPr="0081104D" w:rsidRDefault="0081104D" w:rsidP="0081104D">
            <w:pPr>
              <w:pStyle w:val="Standard"/>
              <w:spacing w:line="276" w:lineRule="auto"/>
              <w:ind w:left="180" w:right="180"/>
            </w:pPr>
            <w:r>
              <w:t xml:space="preserve">F10. </w:t>
            </w:r>
            <w:r>
              <w:rPr>
                <w:b/>
              </w:rPr>
              <w:t>Return</w:t>
            </w:r>
            <w:r>
              <w:t xml:space="preserve"> a book with a certain rental id</w:t>
            </w:r>
          </w:p>
        </w:tc>
      </w:tr>
      <w:tr w:rsidR="0081104D" w:rsidRPr="00B62522" w14:paraId="5018FBC3" w14:textId="77777777" w:rsidTr="0081104D">
        <w:trPr>
          <w:trHeight w:val="1"/>
        </w:trPr>
        <w:tc>
          <w:tcPr>
            <w:tcW w:w="8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55DB7" w14:textId="046207C9" w:rsidR="0081104D" w:rsidRPr="0081104D" w:rsidRDefault="0081104D" w:rsidP="0081104D">
            <w:pPr>
              <w:pStyle w:val="Standard"/>
              <w:spacing w:line="276" w:lineRule="auto"/>
              <w:ind w:left="180" w:right="180"/>
            </w:pPr>
            <w:r>
              <w:t xml:space="preserve">F11. </w:t>
            </w:r>
            <w:r>
              <w:rPr>
                <w:b/>
              </w:rPr>
              <w:t>List</w:t>
            </w:r>
            <w:r>
              <w:t xml:space="preserve"> all rentals (returned or not returned)</w:t>
            </w:r>
          </w:p>
        </w:tc>
      </w:tr>
    </w:tbl>
    <w:p w14:paraId="7B70AC3A" w14:textId="77777777" w:rsidR="00231A61" w:rsidRDefault="00231A61">
      <w:pPr>
        <w:pStyle w:val="Standard"/>
        <w:spacing w:line="276" w:lineRule="auto"/>
      </w:pPr>
    </w:p>
    <w:p w14:paraId="2C8C2076" w14:textId="77777777" w:rsidR="00231A61" w:rsidRDefault="00315CCE">
      <w:pPr>
        <w:pStyle w:val="Heading1"/>
      </w:pPr>
      <w:r>
        <w:rPr>
          <w:shd w:val="clear" w:color="auto" w:fill="FFFFFF"/>
        </w:rPr>
        <w:t>Iteration plan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2"/>
        <w:gridCol w:w="8178"/>
      </w:tblGrid>
      <w:tr w:rsidR="00231A61" w14:paraId="1D013B4C" w14:textId="77777777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1E38" w14:textId="77777777" w:rsidR="00231A61" w:rsidRDefault="00315CCE">
            <w:pPr>
              <w:pStyle w:val="Standard"/>
            </w:pPr>
            <w:r>
              <w:rPr>
                <w:b/>
                <w:bCs/>
                <w:shd w:val="clear" w:color="auto" w:fill="FFFFFF"/>
              </w:rPr>
              <w:t>Iteration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0B88" w14:textId="77777777" w:rsidR="00231A61" w:rsidRDefault="00315CCE">
            <w:pPr>
              <w:pStyle w:val="Standard"/>
            </w:pPr>
            <w:r>
              <w:rPr>
                <w:b/>
                <w:bCs/>
                <w:shd w:val="clear" w:color="auto" w:fill="FFFFFF"/>
              </w:rPr>
              <w:t>Planned features</w:t>
            </w:r>
          </w:p>
        </w:tc>
      </w:tr>
      <w:tr w:rsidR="00231A61" w14:paraId="00CDF9AC" w14:textId="77777777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92BF" w14:textId="77777777" w:rsidR="00231A61" w:rsidRDefault="00315CCE">
            <w:pPr>
              <w:pStyle w:val="Standard"/>
            </w:pPr>
            <w:r>
              <w:rPr>
                <w:shd w:val="clear" w:color="auto" w:fill="FFFFFF"/>
              </w:rPr>
              <w:t>I1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95CF" w14:textId="22211B75" w:rsidR="00231A61" w:rsidRPr="00B62522" w:rsidRDefault="0081104D" w:rsidP="00B62522">
            <w:pPr>
              <w:pStyle w:val="NormalWeb"/>
            </w:pPr>
            <w:r>
              <w:t>F1 to F11. Manage the list of clients and available books. Rent or return a book.</w:t>
            </w:r>
          </w:p>
        </w:tc>
      </w:tr>
    </w:tbl>
    <w:p w14:paraId="2C694876" w14:textId="77777777" w:rsidR="00231A61" w:rsidRDefault="00231A61">
      <w:pPr>
        <w:pStyle w:val="Heading1"/>
        <w:spacing w:before="0" w:after="0" w:line="276" w:lineRule="auto"/>
      </w:pPr>
    </w:p>
    <w:p w14:paraId="25FD7D77" w14:textId="77777777" w:rsidR="00D27827" w:rsidRDefault="00315CCE" w:rsidP="00D2782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Iteration 1</w:t>
      </w:r>
    </w:p>
    <w:p w14:paraId="4A754D23" w14:textId="08C3039E" w:rsidR="00231A61" w:rsidRDefault="00315CCE" w:rsidP="00D27827">
      <w:pPr>
        <w:pStyle w:val="Heading1"/>
      </w:pPr>
      <w:r>
        <w:t>Running scenario</w:t>
      </w:r>
    </w:p>
    <w:tbl>
      <w:tblPr>
        <w:tblW w:w="104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"/>
        <w:gridCol w:w="2551"/>
        <w:gridCol w:w="871"/>
        <w:gridCol w:w="6784"/>
      </w:tblGrid>
      <w:tr w:rsidR="00D27827" w14:paraId="035FA5B8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1CF2" w14:textId="77777777" w:rsidR="00231A61" w:rsidRDefault="00231A61">
            <w:pPr>
              <w:pStyle w:val="Standard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329A" w14:textId="77777777" w:rsidR="00231A61" w:rsidRDefault="00315CCE">
            <w:pPr>
              <w:pStyle w:val="Standard"/>
            </w:pPr>
            <w:r>
              <w:t>User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0AC0" w14:textId="77777777" w:rsidR="00231A61" w:rsidRDefault="00315CCE">
            <w:pPr>
              <w:pStyle w:val="Standard"/>
            </w:pPr>
            <w:r>
              <w:t>Program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2231" w14:textId="77777777" w:rsidR="00231A61" w:rsidRDefault="00315CCE">
            <w:pPr>
              <w:pStyle w:val="Standard"/>
            </w:pPr>
            <w:r>
              <w:t>Description</w:t>
            </w:r>
          </w:p>
        </w:tc>
      </w:tr>
      <w:tr w:rsidR="00D27827" w14:paraId="267876A5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3753" w14:textId="77777777" w:rsidR="00231A61" w:rsidRDefault="00315CCE">
            <w:pPr>
              <w:pStyle w:val="Standard"/>
            </w:pPr>
            <w:r>
              <w:lastRenderedPageBreak/>
              <w:t>a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1676" w14:textId="77777777" w:rsidR="00231A61" w:rsidRDefault="00231A61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642" w14:textId="45FB42D1" w:rsidR="00231A61" w:rsidRPr="00D27827" w:rsidRDefault="00231A61" w:rsidP="00D27827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6033" w14:textId="7CE26C18" w:rsidR="00231A61" w:rsidRPr="00D27827" w:rsidRDefault="00D27827">
            <w:pPr>
              <w:pStyle w:val="Standard"/>
            </w:pPr>
            <w:r>
              <w:t>Program initialises</w:t>
            </w:r>
          </w:p>
        </w:tc>
      </w:tr>
      <w:tr w:rsidR="00D27827" w14:paraId="6696B2DD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63FE" w14:textId="77777777" w:rsidR="00231A61" w:rsidRDefault="00315CCE">
            <w:pPr>
              <w:pStyle w:val="Standard"/>
            </w:pPr>
            <w:r>
              <w:t>b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EF20" w14:textId="47E03023" w:rsidR="00231A61" w:rsidRPr="00D27827" w:rsidRDefault="0081104D" w:rsidP="00D27827">
            <w:pPr>
              <w:pStyle w:val="NormalWeb"/>
            </w:pPr>
            <w:r>
              <w:rPr>
                <w:rFonts w:ascii="Cambria,BoldItalic" w:hAnsi="Cambria,BoldItalic"/>
              </w:rPr>
              <w:t>1 1 1 id title description author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6F2C" w14:textId="77777777" w:rsidR="00231A61" w:rsidRDefault="00231A61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CEF1" w14:textId="637278FB" w:rsidR="00231A61" w:rsidRPr="00D27827" w:rsidRDefault="00D27827" w:rsidP="0081104D">
            <w:pPr>
              <w:pStyle w:val="NormalWeb"/>
            </w:pPr>
            <w:r>
              <w:rPr>
                <w:rFonts w:ascii="Cambria" w:hAnsi="Cambria"/>
              </w:rPr>
              <w:t xml:space="preserve">Adds </w:t>
            </w:r>
            <w:r w:rsidR="0081104D">
              <w:rPr>
                <w:rFonts w:ascii="Cambria" w:hAnsi="Cambria"/>
              </w:rPr>
              <w:t>a book with id, title, description and author</w:t>
            </w:r>
          </w:p>
        </w:tc>
      </w:tr>
      <w:tr w:rsidR="00D27827" w14:paraId="7662C571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B4C8" w14:textId="77777777" w:rsidR="00231A61" w:rsidRDefault="00315CCE">
            <w:pPr>
              <w:pStyle w:val="Standard"/>
            </w:pPr>
            <w:r>
              <w:t>c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3718" w14:textId="77777777" w:rsidR="00231A61" w:rsidRPr="00D27827" w:rsidRDefault="00231A61">
            <w:pPr>
              <w:pStyle w:val="Standard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76C7" w14:textId="682DF390" w:rsidR="00231A61" w:rsidRPr="00D27827" w:rsidRDefault="00231A61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68DE" w14:textId="1A31A318" w:rsidR="00231A61" w:rsidRPr="00D27827" w:rsidRDefault="00231A61" w:rsidP="00D27827">
            <w:pPr>
              <w:pStyle w:val="Standard"/>
            </w:pPr>
          </w:p>
        </w:tc>
      </w:tr>
      <w:tr w:rsidR="00D27827" w14:paraId="49483130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741D" w14:textId="77777777" w:rsidR="00231A61" w:rsidRDefault="00315CCE">
            <w:pPr>
              <w:pStyle w:val="Standard"/>
            </w:pPr>
            <w:r>
              <w:t>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6450" w14:textId="39981385" w:rsidR="00231A61" w:rsidRPr="00D27827" w:rsidRDefault="00231A61" w:rsidP="00D27827">
            <w:pPr>
              <w:pStyle w:val="NormalWeb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1A7F" w14:textId="77777777" w:rsidR="00231A61" w:rsidRPr="00D27827" w:rsidRDefault="00231A61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2DE9" w14:textId="31B702E2" w:rsidR="00231A61" w:rsidRPr="00D27827" w:rsidRDefault="00231A61" w:rsidP="0081104D">
            <w:pPr>
              <w:pStyle w:val="NormalWeb"/>
            </w:pPr>
          </w:p>
        </w:tc>
      </w:tr>
      <w:tr w:rsidR="00D27827" w14:paraId="121D0D33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EDB4" w14:textId="77777777" w:rsidR="00231A61" w:rsidRDefault="00315CCE">
            <w:pPr>
              <w:pStyle w:val="Standard"/>
            </w:pPr>
            <w:r>
              <w:t>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087A" w14:textId="77777777" w:rsidR="00231A61" w:rsidRPr="00D27827" w:rsidRDefault="00231A61">
            <w:pPr>
              <w:pStyle w:val="Standard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145A" w14:textId="3317A16C" w:rsidR="00231A61" w:rsidRPr="00D27827" w:rsidRDefault="00231A61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86FA" w14:textId="54F676BC" w:rsidR="00231A61" w:rsidRPr="00D27827" w:rsidRDefault="00231A61">
            <w:pPr>
              <w:pStyle w:val="Standard"/>
            </w:pPr>
          </w:p>
        </w:tc>
      </w:tr>
      <w:tr w:rsidR="00D27827" w14:paraId="38DAF134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11F9" w14:textId="77777777" w:rsidR="00231A61" w:rsidRDefault="00315CCE">
            <w:pPr>
              <w:pStyle w:val="Standard"/>
            </w:pPr>
            <w:r>
              <w:t>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835A" w14:textId="46DC6919" w:rsidR="00231A61" w:rsidRPr="00D27827" w:rsidRDefault="00231A61" w:rsidP="00D27827">
            <w:pPr>
              <w:pStyle w:val="NormalWeb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0450" w14:textId="77777777" w:rsidR="00231A61" w:rsidRPr="00D27827" w:rsidRDefault="00231A61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4B21" w14:textId="0E35F3F3" w:rsidR="00231A61" w:rsidRPr="00D27827" w:rsidRDefault="00231A61" w:rsidP="00D27827">
            <w:pPr>
              <w:pStyle w:val="NormalWeb"/>
            </w:pPr>
          </w:p>
        </w:tc>
      </w:tr>
      <w:tr w:rsidR="00D27827" w14:paraId="53934944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24EB" w14:textId="77777777" w:rsidR="00231A61" w:rsidRDefault="00315CCE">
            <w:pPr>
              <w:pStyle w:val="Standard"/>
            </w:pPr>
            <w:r>
              <w:t>g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1AB9" w14:textId="77777777" w:rsidR="00231A61" w:rsidRPr="00672522" w:rsidRDefault="00231A61">
            <w:pPr>
              <w:pStyle w:val="Standard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EC66" w14:textId="504F5994" w:rsidR="00231A61" w:rsidRPr="00672522" w:rsidRDefault="00231A61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B994" w14:textId="1C352312" w:rsidR="00231A61" w:rsidRPr="00672522" w:rsidRDefault="00231A61">
            <w:pPr>
              <w:pStyle w:val="Standard"/>
            </w:pPr>
          </w:p>
        </w:tc>
      </w:tr>
      <w:tr w:rsidR="00D27827" w14:paraId="35090FB1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A220" w14:textId="77777777" w:rsidR="00231A61" w:rsidRDefault="00315CCE">
            <w:pPr>
              <w:pStyle w:val="Standard"/>
            </w:pPr>
            <w:r>
              <w:t>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7919" w14:textId="10B8CA4A" w:rsidR="00231A61" w:rsidRPr="00672522" w:rsidRDefault="00231A61" w:rsidP="00672522">
            <w:pPr>
              <w:pStyle w:val="NormalWeb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74E5" w14:textId="77777777" w:rsidR="00231A61" w:rsidRPr="00672522" w:rsidRDefault="00231A61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5399" w14:textId="3D8F2721" w:rsidR="00231A61" w:rsidRPr="00672522" w:rsidRDefault="00231A61" w:rsidP="00672522">
            <w:pPr>
              <w:pStyle w:val="NormalWeb"/>
            </w:pPr>
          </w:p>
        </w:tc>
      </w:tr>
      <w:tr w:rsidR="00D27827" w14:paraId="107C0974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BD7D" w14:textId="77777777" w:rsidR="00231A61" w:rsidRDefault="00315CCE">
            <w:pPr>
              <w:pStyle w:val="Standard"/>
            </w:pPr>
            <w:proofErr w:type="spellStart"/>
            <w:r>
              <w:t>i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2320" w14:textId="77777777" w:rsidR="00231A61" w:rsidRPr="00672522" w:rsidRDefault="00231A61">
            <w:pPr>
              <w:pStyle w:val="Standard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DBD" w14:textId="7BC21003" w:rsidR="00231A61" w:rsidRPr="00672522" w:rsidRDefault="00231A61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F0B5" w14:textId="34BC2041" w:rsidR="00231A61" w:rsidRPr="00672522" w:rsidRDefault="00231A61">
            <w:pPr>
              <w:pStyle w:val="Standard"/>
            </w:pPr>
          </w:p>
        </w:tc>
      </w:tr>
      <w:tr w:rsidR="00672522" w14:paraId="05886FEF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F31A" w14:textId="2D0B55D8" w:rsidR="00672522" w:rsidRDefault="00672522">
            <w:pPr>
              <w:pStyle w:val="Standard"/>
            </w:pPr>
            <w:r>
              <w:t>J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F367" w14:textId="78292DC6" w:rsidR="00672522" w:rsidRPr="00672522" w:rsidRDefault="00672522" w:rsidP="00672522">
            <w:pPr>
              <w:pStyle w:val="NormalWeb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90C9" w14:textId="77777777" w:rsidR="00672522" w:rsidRDefault="00672522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24BD" w14:textId="302E380E" w:rsidR="00672522" w:rsidRPr="00D27827" w:rsidRDefault="00672522" w:rsidP="00672522">
            <w:pPr>
              <w:pStyle w:val="NormalWeb"/>
            </w:pPr>
          </w:p>
        </w:tc>
      </w:tr>
      <w:tr w:rsidR="00672522" w14:paraId="67B91B48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CE4F" w14:textId="178D6693" w:rsidR="00672522" w:rsidRDefault="00672522">
            <w:pPr>
              <w:pStyle w:val="Standard"/>
            </w:pPr>
            <w:r>
              <w:t>K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862B" w14:textId="77777777" w:rsidR="00672522" w:rsidRPr="00672522" w:rsidRDefault="00672522">
            <w:pPr>
              <w:pStyle w:val="Standard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CE74" w14:textId="196BDEF2" w:rsidR="00672522" w:rsidRDefault="00672522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FFC6" w14:textId="5ECE0A13" w:rsidR="00672522" w:rsidRPr="00D27827" w:rsidRDefault="00672522">
            <w:pPr>
              <w:pStyle w:val="Standard"/>
            </w:pPr>
          </w:p>
        </w:tc>
      </w:tr>
      <w:tr w:rsidR="00672522" w14:paraId="30B6543A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7684" w14:textId="064673F0" w:rsidR="00672522" w:rsidRDefault="00672522">
            <w:pPr>
              <w:pStyle w:val="Standard"/>
            </w:pPr>
            <w:r>
              <w:t>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8C3B" w14:textId="4BE8DB39" w:rsidR="00672522" w:rsidRPr="00672522" w:rsidRDefault="00672522" w:rsidP="00672522">
            <w:pPr>
              <w:pStyle w:val="NormalWeb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8AF4" w14:textId="77777777" w:rsidR="00672522" w:rsidRDefault="00672522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6C1D" w14:textId="21657291" w:rsidR="00672522" w:rsidRPr="00D27827" w:rsidRDefault="00672522" w:rsidP="00672522">
            <w:pPr>
              <w:pStyle w:val="NormalWeb"/>
            </w:pPr>
          </w:p>
        </w:tc>
      </w:tr>
      <w:tr w:rsidR="00672522" w14:paraId="21256D89" w14:textId="77777777" w:rsidTr="00672522">
        <w:trPr>
          <w:trHeight w:val="1"/>
        </w:trPr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F7AE" w14:textId="733DF740" w:rsidR="00672522" w:rsidRDefault="00672522">
            <w:pPr>
              <w:pStyle w:val="Standard"/>
            </w:pPr>
            <w:r>
              <w:t>M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BA69" w14:textId="089B0404" w:rsidR="00672522" w:rsidRPr="00672522" w:rsidRDefault="00672522" w:rsidP="0081104D">
            <w:pPr>
              <w:pStyle w:val="Standard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0CB6" w14:textId="77777777" w:rsidR="00672522" w:rsidRDefault="00672522">
            <w:pPr>
              <w:pStyle w:val="Standard"/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6F4B" w14:textId="3DF5C4AD" w:rsidR="00672522" w:rsidRPr="00D27827" w:rsidRDefault="00672522">
            <w:pPr>
              <w:pStyle w:val="Standard"/>
            </w:pPr>
          </w:p>
        </w:tc>
      </w:tr>
    </w:tbl>
    <w:p w14:paraId="01835560" w14:textId="77777777" w:rsidR="00231A61" w:rsidRDefault="00231A61">
      <w:pPr>
        <w:pStyle w:val="Standard"/>
        <w:spacing w:line="276" w:lineRule="auto"/>
      </w:pPr>
    </w:p>
    <w:p w14:paraId="266EFA20" w14:textId="77777777" w:rsidR="00231A61" w:rsidRDefault="00315CCE">
      <w:pPr>
        <w:pStyle w:val="Heading2"/>
      </w:pPr>
      <w:r>
        <w:t>Work items/tasks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8704"/>
      </w:tblGrid>
      <w:tr w:rsidR="00231A61" w14:paraId="5A853402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6496" w14:textId="77777777" w:rsidR="00231A61" w:rsidRPr="00D33ECC" w:rsidRDefault="00315CCE">
            <w:pPr>
              <w:pStyle w:val="Standard"/>
            </w:pPr>
            <w:r w:rsidRPr="00D33ECC"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8DFF" w14:textId="0C8B6C47" w:rsidR="00231A61" w:rsidRPr="00D33ECC" w:rsidRDefault="0081104D">
            <w:pPr>
              <w:pStyle w:val="Standard"/>
            </w:pPr>
            <w:r>
              <w:t>Book, Client and Rental classes with getters and setters</w:t>
            </w:r>
          </w:p>
        </w:tc>
      </w:tr>
      <w:tr w:rsidR="00231A61" w14:paraId="12D3C8F5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140B" w14:textId="77777777" w:rsidR="00231A61" w:rsidRPr="00D33ECC" w:rsidRDefault="00315CCE">
            <w:pPr>
              <w:pStyle w:val="Standard"/>
            </w:pPr>
            <w:r w:rsidRPr="00D33ECC"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CDF4" w14:textId="46C0A374" w:rsidR="00231A61" w:rsidRPr="00D33ECC" w:rsidRDefault="0081104D">
            <w:pPr>
              <w:pStyle w:val="Standard"/>
            </w:pPr>
            <w:r>
              <w:t>Book, Client and Rental controller and repository classes with add/remove/update/list functions</w:t>
            </w:r>
          </w:p>
        </w:tc>
      </w:tr>
      <w:tr w:rsidR="0081104D" w14:paraId="5552C8A8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3917" w14:textId="63E8B8C2" w:rsidR="0081104D" w:rsidRPr="00D33ECC" w:rsidRDefault="0081104D">
            <w:pPr>
              <w:pStyle w:val="Standard"/>
            </w:pPr>
            <w:r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CBFE" w14:textId="2A09F0A7" w:rsidR="0081104D" w:rsidRDefault="0081104D">
            <w:pPr>
              <w:pStyle w:val="Standard"/>
            </w:pPr>
            <w:r>
              <w:t>UI module to get the inputs from the user and send them to the controller</w:t>
            </w:r>
          </w:p>
        </w:tc>
      </w:tr>
      <w:tr w:rsidR="0081104D" w14:paraId="037BB0B1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B855" w14:textId="5A620890" w:rsidR="0081104D" w:rsidRDefault="0081104D">
            <w:pPr>
              <w:pStyle w:val="Standard"/>
            </w:pPr>
            <w:r>
              <w:t>T4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86FE" w14:textId="7DEF6A9A" w:rsidR="0081104D" w:rsidRDefault="0081104D">
            <w:pPr>
              <w:pStyle w:val="Standard"/>
            </w:pPr>
            <w:r>
              <w:t>Main module to run the app.</w:t>
            </w:r>
            <w:bookmarkStart w:id="0" w:name="_GoBack"/>
            <w:bookmarkEnd w:id="0"/>
          </w:p>
        </w:tc>
      </w:tr>
    </w:tbl>
    <w:p w14:paraId="628E2D0C" w14:textId="77777777" w:rsidR="00D33ECC" w:rsidRDefault="00D33ECC">
      <w:pPr>
        <w:pStyle w:val="Standard"/>
      </w:pPr>
    </w:p>
    <w:sectPr w:rsidR="00D33EC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69871" w14:textId="77777777" w:rsidR="00222CBF" w:rsidRDefault="00222CBF">
      <w:r>
        <w:separator/>
      </w:r>
    </w:p>
  </w:endnote>
  <w:endnote w:type="continuationSeparator" w:id="0">
    <w:p w14:paraId="090594EE" w14:textId="77777777" w:rsidR="00222CBF" w:rsidRDefault="0022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,Bold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7E9BA" w14:textId="77777777" w:rsidR="00222CBF" w:rsidRDefault="00222CBF">
      <w:r>
        <w:rPr>
          <w:color w:val="000000"/>
        </w:rPr>
        <w:separator/>
      </w:r>
    </w:p>
  </w:footnote>
  <w:footnote w:type="continuationSeparator" w:id="0">
    <w:p w14:paraId="04D0E175" w14:textId="77777777" w:rsidR="00222CBF" w:rsidRDefault="0022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241F72"/>
    <w:multiLevelType w:val="multilevel"/>
    <w:tmpl w:val="28B40C62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61"/>
    <w:rsid w:val="00075EBB"/>
    <w:rsid w:val="000A4624"/>
    <w:rsid w:val="000F0CCC"/>
    <w:rsid w:val="00222CBF"/>
    <w:rsid w:val="00231A61"/>
    <w:rsid w:val="00315CCE"/>
    <w:rsid w:val="00482C4C"/>
    <w:rsid w:val="004B4641"/>
    <w:rsid w:val="00545CD8"/>
    <w:rsid w:val="00551F3D"/>
    <w:rsid w:val="00672522"/>
    <w:rsid w:val="006F3F55"/>
    <w:rsid w:val="0081104D"/>
    <w:rsid w:val="008206CE"/>
    <w:rsid w:val="00B62522"/>
    <w:rsid w:val="00D27827"/>
    <w:rsid w:val="00D33ECC"/>
    <w:rsid w:val="00E8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C6F4B"/>
  <w15:docId w15:val="{61F4FF12-600D-4ADA-BE66-15BD71B0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numbering" w:customStyle="1" w:styleId="LS18">
    <w:name w:val="LS18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B6252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cs="Times New Roman"/>
      <w:kern w:val="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Czibula</dc:creator>
  <cp:lastModifiedBy>Microsoft Office User</cp:lastModifiedBy>
  <cp:revision>2</cp:revision>
  <dcterms:created xsi:type="dcterms:W3CDTF">2016-11-07T12:02:00Z</dcterms:created>
  <dcterms:modified xsi:type="dcterms:W3CDTF">2016-11-07T12:02:00Z</dcterms:modified>
</cp:coreProperties>
</file>